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4F67D7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EB8FDF2EC5FB4195A4D6C0D6C2E776C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14D85">
                        <w:rPr>
                          <w:b/>
                        </w:rPr>
                        <w:t>Skills</w:t>
                      </w:r>
                    </w:sdtContent>
                  </w:sdt>
                </w:p>
                <w:p w:rsidR="004A7542" w:rsidRPr="00D44E36" w:rsidRDefault="00D44E36" w:rsidP="00A05152">
                  <w:pPr>
                    <w:pStyle w:val="Heading2"/>
                    <w:numPr>
                      <w:ilvl w:val="0"/>
                      <w:numId w:val="19"/>
                    </w:numPr>
                    <w:jc w:val="both"/>
                    <w:rPr>
                      <w:b w:val="0"/>
                    </w:rPr>
                  </w:pPr>
                  <w:r w:rsidRPr="00D44E36">
                    <w:rPr>
                      <w:b w:val="0"/>
                    </w:rPr>
                    <w:t>Multitask</w:t>
                  </w:r>
                </w:p>
                <w:p w:rsidR="00D44E36" w:rsidRDefault="00D44E36" w:rsidP="00A05152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</w:pPr>
                  <w:r>
                    <w:t>Adaptability</w:t>
                  </w:r>
                </w:p>
                <w:p w:rsidR="00D44E36" w:rsidRDefault="00D44E36" w:rsidP="00A05152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</w:pPr>
                  <w:r>
                    <w:t xml:space="preserve">Multilingual </w:t>
                  </w:r>
                </w:p>
                <w:p w:rsidR="00D44E36" w:rsidRDefault="00D44E36" w:rsidP="00A05152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</w:pPr>
                  <w:r>
                    <w:t>Human Connection Empowerment</w:t>
                  </w:r>
                </w:p>
                <w:p w:rsidR="00D44E36" w:rsidRDefault="00D44E36" w:rsidP="00A05152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</w:pPr>
                  <w:r>
                    <w:t>Body clock on Shifting Schedule</w:t>
                  </w:r>
                </w:p>
                <w:p w:rsidR="00D44E36" w:rsidRPr="00D44E36" w:rsidRDefault="00D44E36" w:rsidP="00D44E36">
                  <w:pPr>
                    <w:pStyle w:val="ListParagraph"/>
                    <w:jc w:val="both"/>
                  </w:pPr>
                </w:p>
              </w:tc>
            </w:tr>
            <w:tr w:rsidR="004A7542" w:rsidRPr="00A85B6F" w:rsidTr="00346ED4">
              <w:trPr>
                <w:trHeight w:val="850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4F67D7" w:rsidP="00346ED4">
                  <w:pPr>
                    <w:pStyle w:val="Heading1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1C071D93128C410899068DC9FED828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047544">
                        <w:rPr>
                          <w:b/>
                        </w:rPr>
                        <w:t>Experience</w:t>
                      </w:r>
                    </w:sdtContent>
                  </w:sdt>
                </w:p>
                <w:p w:rsidR="004A7542" w:rsidRPr="00A85B6F" w:rsidRDefault="00047544" w:rsidP="00346ED4">
                  <w:pPr>
                    <w:pStyle w:val="Heading2"/>
                  </w:pPr>
                  <w:r>
                    <w:t>Customer Service Representative (CSR)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proofErr w:type="spellStart"/>
                  <w:r>
                    <w:t>Sitel</w:t>
                  </w:r>
                  <w:proofErr w:type="spellEnd"/>
                  <w:r>
                    <w:t xml:space="preserve"> Baguio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August-January 2020</w:t>
                  </w:r>
                </w:p>
                <w:p w:rsidR="004A7542" w:rsidRDefault="00047544" w:rsidP="00346ED4">
                  <w:r>
                    <w:t>Was able to assist various customers globally. Daily interactions with people that is diverse.</w:t>
                  </w:r>
                </w:p>
                <w:p w:rsidR="00047544" w:rsidRPr="00A85B6F" w:rsidRDefault="00047544" w:rsidP="00346ED4"/>
                <w:p w:rsidR="004A7542" w:rsidRPr="00A85B6F" w:rsidRDefault="00047544" w:rsidP="00346ED4">
                  <w:pPr>
                    <w:pStyle w:val="Heading2"/>
                  </w:pPr>
                  <w:r>
                    <w:t>Student Assistant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ESSI Company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August-August 2019</w:t>
                  </w:r>
                </w:p>
                <w:p w:rsidR="004A7542" w:rsidRPr="00A85B6F" w:rsidRDefault="00047544" w:rsidP="00346ED4">
                  <w:r>
                    <w:t>Offered services to high end University Directors since I was tasked to join I the catering services.</w:t>
                  </w:r>
                </w:p>
                <w:p w:rsidR="004A7542" w:rsidRPr="00A85B6F" w:rsidRDefault="004F67D7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9BC075CDABC49ABAB71E0620D1D64F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:rsidR="004A7542" w:rsidRDefault="00047544" w:rsidP="00346ED4">
                  <w:pPr>
                    <w:pStyle w:val="Heading2"/>
                  </w:pPr>
                  <w:r>
                    <w:t>Bachelor of Science in Information Technology (BSIT)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August-May 2021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University of the Cordilleras</w:t>
                  </w:r>
                </w:p>
                <w:p w:rsidR="004A7542" w:rsidRDefault="00047544" w:rsidP="00346ED4">
                  <w:r>
                    <w:t>I am still currently studying and I want to take advantage of the current situation for me to be able to support myself and my family financially.</w:t>
                  </w:r>
                </w:p>
                <w:p w:rsidR="00DB3DD5" w:rsidRPr="00A85B6F" w:rsidRDefault="00DB3DD5" w:rsidP="00346ED4"/>
                <w:p w:rsidR="004A7542" w:rsidRPr="00A85B6F" w:rsidRDefault="00047544" w:rsidP="00346ED4">
                  <w:pPr>
                    <w:pStyle w:val="Heading2"/>
                  </w:pPr>
                  <w:r>
                    <w:t>Accountancy, Business and Management (ABM)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August 2018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University of the Cordilleras</w:t>
                  </w:r>
                </w:p>
                <w:p w:rsidR="004A7542" w:rsidRPr="00A85B6F" w:rsidRDefault="00047544" w:rsidP="00047544">
                  <w:r>
                    <w:t xml:space="preserve">I graduated my Senior High School With Honors. This gave me an advantage to </w:t>
                  </w:r>
                  <w:r w:rsidR="00DB3DD5">
                    <w:t>apply for Student Assistant Program.</w:t>
                  </w:r>
                </w:p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14D85" w:rsidRDefault="004F67D7" w:rsidP="00346ED4">
                  <w:pPr>
                    <w:pStyle w:val="Heading1"/>
                    <w:rPr>
                      <w:b/>
                    </w:rPr>
                  </w:pPr>
                  <w:sdt>
                    <w:sdtPr>
                      <w:rPr>
                        <w:b/>
                      </w:rPr>
                      <w:alias w:val="Objective:"/>
                      <w:tag w:val="Objective:"/>
                      <w:id w:val="319159961"/>
                      <w:placeholder>
                        <w:docPart w:val="8499A25E3BE8427CAC1281DDD49652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14D85">
                        <w:rPr>
                          <w:b/>
                        </w:rPr>
                        <w:t>Objective</w:t>
                      </w:r>
                    </w:sdtContent>
                  </w:sdt>
                </w:p>
                <w:p w:rsidR="00A05152" w:rsidRDefault="00A05152" w:rsidP="00D44E36">
                  <w:pPr>
                    <w:pStyle w:val="Heading2"/>
                    <w:rPr>
                      <w:b w:val="0"/>
                    </w:rPr>
                  </w:pPr>
                </w:p>
                <w:p w:rsidR="00A05152" w:rsidRDefault="00A05152" w:rsidP="00D44E36">
                  <w:pPr>
                    <w:pStyle w:val="Heading2"/>
                    <w:rPr>
                      <w:b w:val="0"/>
                    </w:rPr>
                  </w:pPr>
                </w:p>
                <w:p w:rsidR="00E10171" w:rsidRPr="00D44E36" w:rsidRDefault="00D44E36" w:rsidP="00D44E36">
                  <w:pPr>
                    <w:pStyle w:val="Heading2"/>
                    <w:rPr>
                      <w:b w:val="0"/>
                    </w:rPr>
                  </w:pPr>
                  <w:r>
                    <w:rPr>
                      <w:b w:val="0"/>
                    </w:rPr>
                    <w:t>To be able to compete carrying the n</w:t>
                  </w:r>
                  <w:r w:rsidR="00A14D85">
                    <w:rPr>
                      <w:b w:val="0"/>
                    </w:rPr>
                    <w:t>ame of the company and to improve my skills with the provision and help of the management.</w:t>
                  </w:r>
                </w:p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  <w:lang w:val="en-PH" w:eastAsia="en-PH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0E5E14C" wp14:editId="7E00E0BF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w:pict>
                                <v:group w14:anchorId="75A2937B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  <w:lang w:val="en-PH" w:eastAsia="en-PH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2BAEBD0" wp14:editId="57F537BE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w:pict>
                                <v:group w14:anchorId="34D3A445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R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U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OmNsmb0cAADeowAADgAAAAAAAAAA&#10;AAAAAAAuAgAAZHJzL2Uyb0RvYy54bWxQSwECLQAUAAYACAAAACEAaEcb0NgAAAADAQAADwAAAAAA&#10;AAAAAAAAAAAXHwAAZHJzL2Rvd25yZXYueG1sUEsFBgAAAAAEAAQA8wAAABwgAAAAAA==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A14D85" w:rsidP="00A14D85">
                        <w:r>
                          <w:t>Marinelarevalo05@gmail.com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A14D85" w:rsidP="00A14D85">
                        <w:r>
                          <w:t>+639771941786</w:t>
                        </w:r>
                      </w:p>
                    </w:tc>
                  </w:tr>
                </w:tbl>
                <w:p w:rsidR="004A7542" w:rsidRDefault="004A7542" w:rsidP="00A14D85"/>
                <w:p w:rsidR="00A14D85" w:rsidRPr="00A85B6F" w:rsidRDefault="00A14D85" w:rsidP="00A14D85">
                  <w:r>
                    <w:t>#22 Dominican Hill Extension, Baguio City, Philippines, 2600</w:t>
                  </w:r>
                </w:p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4F67D7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0B8DDDE7F15D4E7FA78317AC75F771C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14D85">
                        <w:rPr>
                          <w:b/>
                        </w:rPr>
                        <w:t>Volunteer Experience or Leadership</w:t>
                      </w:r>
                    </w:sdtContent>
                  </w:sdt>
                </w:p>
                <w:p w:rsidR="00A05152" w:rsidRDefault="00A05152" w:rsidP="00A14D85">
                  <w:pPr>
                    <w:pStyle w:val="Heading2"/>
                    <w:rPr>
                      <w:b w:val="0"/>
                    </w:rPr>
                  </w:pPr>
                </w:p>
                <w:p w:rsidR="00A05152" w:rsidRDefault="00A05152" w:rsidP="00A14D85">
                  <w:pPr>
                    <w:pStyle w:val="Heading2"/>
                    <w:rPr>
                      <w:b w:val="0"/>
                    </w:rPr>
                  </w:pPr>
                </w:p>
                <w:p w:rsidR="004A7542" w:rsidRPr="00A14D85" w:rsidRDefault="00A14D85" w:rsidP="00A14D85">
                  <w:pPr>
                    <w:pStyle w:val="Heading2"/>
                    <w:rPr>
                      <w:b w:val="0"/>
                    </w:rPr>
                  </w:pPr>
                  <w:bookmarkStart w:id="0" w:name="_GoBack"/>
                  <w:bookmarkEnd w:id="0"/>
                  <w:r>
                    <w:rPr>
                      <w:b w:val="0"/>
                    </w:rPr>
                    <w:t>I have mandated as one of the staffs that coordinated with the seminars like Fire Protection, Depression awareness, Family Planning and Give Back to Community Programs in Barangays and schools.</w:t>
                  </w:r>
                </w:p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NoSpacing"/>
      </w:pPr>
    </w:p>
    <w:sectPr w:rsidR="00EC26A6" w:rsidRPr="00EC26A6" w:rsidSect="006F77C5">
      <w:footerReference w:type="default" r:id="rId8"/>
      <w:headerReference w:type="first" r:id="rId9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7D7" w:rsidRDefault="004F67D7" w:rsidP="004A7542">
      <w:pPr>
        <w:spacing w:after="0" w:line="240" w:lineRule="auto"/>
      </w:pPr>
      <w:r>
        <w:separator/>
      </w:r>
    </w:p>
  </w:endnote>
  <w:endnote w:type="continuationSeparator" w:id="0">
    <w:p w:rsidR="004F67D7" w:rsidRDefault="004F67D7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7D7" w:rsidRDefault="004F67D7" w:rsidP="004A7542">
      <w:pPr>
        <w:spacing w:after="0" w:line="240" w:lineRule="auto"/>
      </w:pPr>
      <w:r>
        <w:separator/>
      </w:r>
    </w:p>
  </w:footnote>
  <w:footnote w:type="continuationSeparator" w:id="0">
    <w:p w:rsidR="004F67D7" w:rsidRDefault="004F67D7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alias w:val="Enter Your Name:"/>
      <w:tag w:val="Enter Your Nam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Pr="00DB3DD5" w:rsidRDefault="00D44E36">
        <w:pPr>
          <w:pStyle w:val="Header"/>
          <w:rPr>
            <w:b/>
          </w:rPr>
        </w:pPr>
        <w:r w:rsidRPr="00DB3DD5">
          <w:rPr>
            <w:b/>
          </w:rPr>
          <w:t>MARINEL G. AREVALO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BB11210"/>
    <w:multiLevelType w:val="hybridMultilevel"/>
    <w:tmpl w:val="24C8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36"/>
    <w:rsid w:val="00047544"/>
    <w:rsid w:val="001C292B"/>
    <w:rsid w:val="002876BB"/>
    <w:rsid w:val="00293B83"/>
    <w:rsid w:val="002D075C"/>
    <w:rsid w:val="00454034"/>
    <w:rsid w:val="004A7542"/>
    <w:rsid w:val="004F67D7"/>
    <w:rsid w:val="006A3CE7"/>
    <w:rsid w:val="006F77C5"/>
    <w:rsid w:val="00857F01"/>
    <w:rsid w:val="008B0B05"/>
    <w:rsid w:val="008F7B7C"/>
    <w:rsid w:val="00A05152"/>
    <w:rsid w:val="00A076D8"/>
    <w:rsid w:val="00A14D85"/>
    <w:rsid w:val="00B90950"/>
    <w:rsid w:val="00BE5F21"/>
    <w:rsid w:val="00D44E36"/>
    <w:rsid w:val="00DB3DD5"/>
    <w:rsid w:val="00E10171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62C55"/>
  <w15:chartTrackingRefBased/>
  <w15:docId w15:val="{16B94A49-0E60-47DB-A214-9590AEC5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34"/>
    <w:unhideWhenUsed/>
    <w:qFormat/>
    <w:rsid w:val="00D4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arevalo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8FDF2EC5FB4195A4D6C0D6C2E77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9BA8F-C0CD-48B7-9D90-906A1B45EE03}"/>
      </w:docPartPr>
      <w:docPartBody>
        <w:p w:rsidR="00BF504A" w:rsidRDefault="00BF504A">
          <w:pPr>
            <w:pStyle w:val="EB8FDF2EC5FB4195A4D6C0D6C2E776CC"/>
          </w:pPr>
          <w:r w:rsidRPr="002D589D">
            <w:t>Skills</w:t>
          </w:r>
        </w:p>
      </w:docPartBody>
    </w:docPart>
    <w:docPart>
      <w:docPartPr>
        <w:name w:val="1C071D93128C410899068DC9FED82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F5544-DE19-4D3B-89FD-BBE8EF22C9D5}"/>
      </w:docPartPr>
      <w:docPartBody>
        <w:p w:rsidR="00BF504A" w:rsidRDefault="00BF504A">
          <w:pPr>
            <w:pStyle w:val="1C071D93128C410899068DC9FED82814"/>
          </w:pPr>
          <w:r w:rsidRPr="00A85B6F">
            <w:t>Experience</w:t>
          </w:r>
        </w:p>
      </w:docPartBody>
    </w:docPart>
    <w:docPart>
      <w:docPartPr>
        <w:name w:val="99BC075CDABC49ABAB71E0620D1D6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AFD4B-CAF5-4165-8223-1F6AC187C056}"/>
      </w:docPartPr>
      <w:docPartBody>
        <w:p w:rsidR="00BF504A" w:rsidRDefault="00BF504A">
          <w:pPr>
            <w:pStyle w:val="99BC075CDABC49ABAB71E0620D1D64F8"/>
          </w:pPr>
          <w:r w:rsidRPr="00A85B6F">
            <w:t>Education</w:t>
          </w:r>
        </w:p>
      </w:docPartBody>
    </w:docPart>
    <w:docPart>
      <w:docPartPr>
        <w:name w:val="8499A25E3BE8427CAC1281DDD496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8DF39-9D04-4468-BB6D-FAEC3A4E86D9}"/>
      </w:docPartPr>
      <w:docPartBody>
        <w:p w:rsidR="00BF504A" w:rsidRDefault="00BF504A">
          <w:pPr>
            <w:pStyle w:val="8499A25E3BE8427CAC1281DDD4965269"/>
          </w:pPr>
          <w:r>
            <w:t>Objective</w:t>
          </w:r>
        </w:p>
      </w:docPartBody>
    </w:docPart>
    <w:docPart>
      <w:docPartPr>
        <w:name w:val="0B8DDDE7F15D4E7FA78317AC75F77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FD4E-0A7C-433F-BDC2-8BC73725F877}"/>
      </w:docPartPr>
      <w:docPartBody>
        <w:p w:rsidR="00BF504A" w:rsidRDefault="00BF504A">
          <w:pPr>
            <w:pStyle w:val="0B8DDDE7F15D4E7FA78317AC75F771C5"/>
          </w:pPr>
          <w:r w:rsidRPr="00A85B6F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4A"/>
    <w:rsid w:val="00957163"/>
    <w:rsid w:val="00B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8FDF2EC5FB4195A4D6C0D6C2E776CC">
    <w:name w:val="EB8FDF2EC5FB4195A4D6C0D6C2E776CC"/>
  </w:style>
  <w:style w:type="paragraph" w:customStyle="1" w:styleId="1C071D93128C410899068DC9FED82814">
    <w:name w:val="1C071D93128C410899068DC9FED82814"/>
  </w:style>
  <w:style w:type="paragraph" w:customStyle="1" w:styleId="99BC075CDABC49ABAB71E0620D1D64F8">
    <w:name w:val="99BC075CDABC49ABAB71E0620D1D64F8"/>
  </w:style>
  <w:style w:type="paragraph" w:customStyle="1" w:styleId="8499A25E3BE8427CAC1281DDD4965269">
    <w:name w:val="8499A25E3BE8427CAC1281DDD496526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</w:rPr>
  </w:style>
  <w:style w:type="paragraph" w:customStyle="1" w:styleId="0B8DDDE7F15D4E7FA78317AC75F771C5">
    <w:name w:val="0B8DDDE7F15D4E7FA78317AC75F77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MARINEL G. AREVALO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Arevalo, Marinel</dc:creator>
  <cp:keywords/>
  <dc:description/>
  <cp:lastModifiedBy>manel</cp:lastModifiedBy>
  <cp:revision>2</cp:revision>
  <dcterms:created xsi:type="dcterms:W3CDTF">2021-05-25T07:19:00Z</dcterms:created>
  <dcterms:modified xsi:type="dcterms:W3CDTF">2021-05-25T07:19:00Z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