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:rsidTr="0062575B">
        <w:trPr>
          <w:trHeight w:val="939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62575B" w:rsidRDefault="0062575B" w:rsidP="0062575B">
            <w:pPr>
              <w:pStyle w:val="Title"/>
              <w:rPr>
                <w:sz w:val="48"/>
              </w:rPr>
            </w:pPr>
            <w:r w:rsidRPr="0062575B">
              <w:rPr>
                <w:b/>
                <w:sz w:val="48"/>
              </w:rPr>
              <w:t>KRISHELLE A. PALENGLENG</w:t>
            </w:r>
          </w:p>
        </w:tc>
      </w:tr>
      <w:tr w:rsidR="00F316AD" w:rsidRPr="001700F2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A903A4" w:rsidP="00D20DA9">
            <w:pPr>
              <w:jc w:val="center"/>
            </w:pPr>
            <w:sdt>
              <w:sdtPr>
                <w:id w:val="-95635898"/>
                <w:placeholder>
                  <w:docPart w:val="7A1EEA1A29144782A861F346F3B39B2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[Address]</w:t>
                </w:r>
              </w:sdtContent>
            </w:sdt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A903A4" w:rsidP="00D20DA9">
            <w:pPr>
              <w:jc w:val="center"/>
            </w:pPr>
            <w:sdt>
              <w:sdtPr>
                <w:id w:val="2016106680"/>
                <w:placeholder>
                  <w:docPart w:val="211A46F2C992496FA5878F6CC05907D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[Phone]</w:t>
                </w:r>
              </w:sdtContent>
            </w:sdt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:rsidR="00F316AD" w:rsidRPr="001700F2" w:rsidRDefault="00A903A4" w:rsidP="00D20DA9">
            <w:pPr>
              <w:jc w:val="center"/>
            </w:pPr>
            <w:sdt>
              <w:sdtPr>
                <w:id w:val="242768074"/>
                <w:placeholder>
                  <w:docPart w:val="39AF7BD67FC94CC3820A3D419793EBE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[Email]</w:t>
                </w:r>
              </w:sdtContent>
            </w:sdt>
            <w:r w:rsidR="00D20DA9" w:rsidRPr="001700F2">
              <w:t xml:space="preserve"> </w:t>
            </w:r>
          </w:p>
        </w:tc>
      </w:tr>
      <w:tr w:rsidR="00CD50FD" w:rsidRPr="001700F2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A903A4" w:rsidP="00D20DA9">
            <w:pPr>
              <w:pStyle w:val="Heading1"/>
            </w:pPr>
            <w:sdt>
              <w:sdtPr>
                <w:id w:val="1460613821"/>
                <w:placeholder>
                  <w:docPart w:val="73A84F8BCA1944C4A62DE26979C7B37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:rsidR="0040233B" w:rsidRPr="001700F2" w:rsidRDefault="0062575B" w:rsidP="0062575B">
            <w:pPr>
              <w:pStyle w:val="Text"/>
            </w:pPr>
            <w:r>
              <w:t>To be able to help the company by providing awesome experience to our clients by accompanying my integrity to my projects and to enhance my skills with the provision of the management.</w:t>
            </w:r>
          </w:p>
        </w:tc>
      </w:tr>
      <w:tr w:rsidR="00CD50FD" w:rsidRPr="001700F2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RDefault="00A903A4" w:rsidP="00D20DA9">
            <w:pPr>
              <w:pStyle w:val="Heading2"/>
            </w:pPr>
            <w:sdt>
              <w:sdtPr>
                <w:id w:val="-1907296240"/>
                <w:placeholder>
                  <w:docPart w:val="6BCB4CE4DF2B4FC3B7FB24D01940D4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62575B">
                  <w:rPr>
                    <w:b/>
                  </w:rPr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77A6C37DEFBE4EDBA827E15AC099DFF8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A903A4" w:rsidP="00D20DA9">
            <w:pPr>
              <w:pStyle w:val="Heading1"/>
            </w:pPr>
            <w:sdt>
              <w:sdtPr>
                <w:id w:val="-1748876717"/>
                <w:placeholder>
                  <w:docPart w:val="E14FA7C12A6E4165AEB8B011D1078D8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:rsidR="00CD50FD" w:rsidRPr="001700F2" w:rsidRDefault="00CD50FD"/>
        </w:tc>
      </w:tr>
      <w:tr w:rsidR="0040233B" w:rsidRPr="001700F2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:rsidR="0040233B" w:rsidRPr="001700F2" w:rsidRDefault="0040233B" w:rsidP="0040233B">
            <w:pPr>
              <w:pStyle w:val="Text"/>
            </w:pPr>
          </w:p>
          <w:p w:rsidR="0062575B" w:rsidRPr="00597E38" w:rsidRDefault="0062575B" w:rsidP="0062575B">
            <w:pPr>
              <w:pStyle w:val="Text"/>
              <w:rPr>
                <w:b/>
              </w:rPr>
            </w:pPr>
            <w:r w:rsidRPr="00597E38">
              <w:rPr>
                <w:b/>
              </w:rPr>
              <w:t>University of Baguio</w:t>
            </w:r>
          </w:p>
          <w:p w:rsidR="0062575B" w:rsidRDefault="0062575B" w:rsidP="0062575B">
            <w:pPr>
              <w:pStyle w:val="Text"/>
            </w:pPr>
            <w:r>
              <w:t>Baguio City</w:t>
            </w:r>
          </w:p>
          <w:p w:rsidR="0062575B" w:rsidRDefault="0062575B" w:rsidP="0062575B">
            <w:pPr>
              <w:pStyle w:val="Text"/>
            </w:pPr>
            <w:r>
              <w:t>Philippines, 2600</w:t>
            </w:r>
          </w:p>
          <w:p w:rsidR="0062575B" w:rsidRPr="0062575B" w:rsidRDefault="0062575B" w:rsidP="0062575B">
            <w:r>
              <w:t>Bachelor of Science in Information Technology</w:t>
            </w:r>
          </w:p>
          <w:p w:rsidR="0062575B" w:rsidRDefault="0062575B" w:rsidP="0062575B">
            <w:pPr>
              <w:pStyle w:val="Text"/>
            </w:pPr>
            <w:r>
              <w:t>(date)</w:t>
            </w:r>
          </w:p>
          <w:p w:rsidR="00D20DA9" w:rsidRDefault="00D20DA9" w:rsidP="0062575B">
            <w:pPr>
              <w:pStyle w:val="Text"/>
            </w:pPr>
          </w:p>
          <w:p w:rsidR="0062575B" w:rsidRPr="00597E38" w:rsidRDefault="0062575B" w:rsidP="0062575B">
            <w:pPr>
              <w:rPr>
                <w:b/>
                <w:sz w:val="20"/>
              </w:rPr>
            </w:pPr>
            <w:r w:rsidRPr="00597E38">
              <w:rPr>
                <w:b/>
                <w:sz w:val="20"/>
              </w:rPr>
              <w:t>Pines City National High School</w:t>
            </w:r>
            <w:r w:rsidR="00597E38">
              <w:rPr>
                <w:b/>
                <w:sz w:val="20"/>
              </w:rPr>
              <w:t xml:space="preserve"> </w:t>
            </w:r>
            <w:bookmarkStart w:id="0" w:name="_GoBack"/>
            <w:bookmarkEnd w:id="0"/>
          </w:p>
          <w:p w:rsidR="0062575B" w:rsidRDefault="0062575B" w:rsidP="0062575B">
            <w:pPr>
              <w:rPr>
                <w:sz w:val="20"/>
              </w:rPr>
            </w:pPr>
            <w:r>
              <w:rPr>
                <w:sz w:val="20"/>
              </w:rPr>
              <w:t>Baguio City</w:t>
            </w:r>
          </w:p>
          <w:p w:rsidR="0062575B" w:rsidRDefault="0062575B" w:rsidP="0062575B">
            <w:pPr>
              <w:rPr>
                <w:sz w:val="20"/>
              </w:rPr>
            </w:pPr>
            <w:r>
              <w:rPr>
                <w:sz w:val="20"/>
              </w:rPr>
              <w:t>Philippines, 2600</w:t>
            </w:r>
          </w:p>
          <w:p w:rsidR="0062575B" w:rsidRPr="0062575B" w:rsidRDefault="0062575B" w:rsidP="0062575B">
            <w:pPr>
              <w:rPr>
                <w:sz w:val="20"/>
              </w:rPr>
            </w:pPr>
            <w:r>
              <w:rPr>
                <w:sz w:val="20"/>
              </w:rPr>
              <w:t>(date)</w:t>
            </w:r>
          </w:p>
          <w:p w:rsidR="00D20DA9" w:rsidRDefault="00D20DA9" w:rsidP="0040233B">
            <w:pPr>
              <w:pStyle w:val="Text"/>
            </w:pPr>
          </w:p>
          <w:p w:rsidR="00597E38" w:rsidRDefault="00597E38" w:rsidP="00597E38"/>
          <w:p w:rsidR="00597E38" w:rsidRPr="00597E38" w:rsidRDefault="00597E38" w:rsidP="00597E38"/>
        </w:tc>
        <w:tc>
          <w:tcPr>
            <w:tcW w:w="6203" w:type="dxa"/>
            <w:gridSpan w:val="2"/>
            <w:vAlign w:val="center"/>
          </w:tcPr>
          <w:p w:rsidR="00D20DA9" w:rsidRPr="001700F2" w:rsidRDefault="00A903A4" w:rsidP="00D20DA9">
            <w:pPr>
              <w:pStyle w:val="SmallText"/>
            </w:pPr>
            <w:sdt>
              <w:sdtPr>
                <w:id w:val="1782537866"/>
                <w:placeholder>
                  <w:docPart w:val="65544B9C48E14B40889D63A7B5A6450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[Dates From] – [To]</w:t>
                </w:r>
              </w:sdtContent>
            </w:sdt>
          </w:p>
          <w:p w:rsidR="00D20DA9" w:rsidRPr="001700F2" w:rsidRDefault="00A903A4" w:rsidP="00D20DA9">
            <w:pPr>
              <w:pStyle w:val="Text"/>
            </w:pPr>
            <w:sdt>
              <w:sdtPr>
                <w:id w:val="1004555376"/>
                <w:placeholder>
                  <w:docPart w:val="44EC59EA8C76451EB1371FF4543987B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sdt>
              <w:sdtPr>
                <w:id w:val="-1190145147"/>
                <w:placeholder>
                  <w:docPart w:val="1C0D7E79CDA94D11B89C4439CEDC6B9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sdt>
              <w:sdtPr>
                <w:id w:val="176317084"/>
                <w:placeholder>
                  <w:docPart w:val="CE7D56D23A29406D91205B285207D85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[Company Name]</w:t>
                </w:r>
              </w:sdtContent>
            </w:sdt>
          </w:p>
          <w:p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:rsidR="00D20DA9" w:rsidRPr="001700F2" w:rsidRDefault="00A903A4" w:rsidP="00D20DA9">
            <w:pPr>
              <w:pStyle w:val="SmallText"/>
            </w:pPr>
            <w:sdt>
              <w:sdtPr>
                <w:id w:val="-1374620487"/>
                <w:placeholder>
                  <w:docPart w:val="85027D0CB3C84B93946DEC07EBBF775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[Dates From] – [To]</w:t>
                </w:r>
              </w:sdtContent>
            </w:sdt>
          </w:p>
          <w:p w:rsidR="00D20DA9" w:rsidRPr="001700F2" w:rsidRDefault="00A903A4" w:rsidP="00D20DA9">
            <w:pPr>
              <w:pStyle w:val="Text"/>
            </w:pPr>
            <w:sdt>
              <w:sdtPr>
                <w:id w:val="-612362883"/>
                <w:placeholder>
                  <w:docPart w:val="599E238AA45E4513B660D1CA69120B5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Title]</w:t>
                </w:r>
              </w:sdtContent>
            </w:sdt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sdt>
              <w:sdtPr>
                <w:id w:val="-1140422437"/>
                <w:placeholder>
                  <w:docPart w:val="1067B9668794404B821EC8D6C2B85AC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[Job Position]</w:t>
                </w:r>
              </w:sdtContent>
            </w:sdt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sdt>
              <w:sdtPr>
                <w:id w:val="-1708634992"/>
                <w:placeholder>
                  <w:docPart w:val="59CA918C762549ADA7F1F4260335027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[Company Name]</w:t>
                </w:r>
              </w:sdtContent>
            </w:sdt>
          </w:p>
          <w:p w:rsidR="0040233B" w:rsidRPr="001700F2" w:rsidRDefault="00D20DA9" w:rsidP="0040233B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:rsidR="0040233B" w:rsidRPr="001700F2" w:rsidRDefault="00A903A4" w:rsidP="00D20DA9">
            <w:pPr>
              <w:pStyle w:val="Text"/>
            </w:pPr>
            <w:sdt>
              <w:sdtPr>
                <w:id w:val="89676673"/>
                <w:placeholder>
                  <w:docPart w:val="F9B51E61638D42679D51A5DC291E4E8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[This is the place for a brief summary of your key responsibilities and most stellar accomplishments.]</w:t>
                </w:r>
              </w:sdtContent>
            </w:sdt>
          </w:p>
        </w:tc>
      </w:tr>
      <w:tr w:rsidR="00CD50FD" w:rsidRPr="001700F2" w:rsidTr="00597E38">
        <w:trPr>
          <w:trHeight w:val="6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:rsidR="00CD50FD" w:rsidRPr="001700F2" w:rsidRDefault="00A903A4" w:rsidP="00D20DA9">
            <w:pPr>
              <w:pStyle w:val="Heading2"/>
            </w:pPr>
            <w:sdt>
              <w:sdtPr>
                <w:id w:val="1066377136"/>
                <w:placeholder>
                  <w:docPart w:val="B5B08C2C70F94616A34D41421FAB302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62575B">
                  <w:rPr>
                    <w:b/>
                  </w:rPr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0284A544728C4A87B1DA747112CAE035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A903A4" w:rsidP="00D20DA9">
            <w:pPr>
              <w:pStyle w:val="Heading1"/>
            </w:pPr>
            <w:sdt>
              <w:sdtPr>
                <w:id w:val="-1955778421"/>
                <w:placeholder>
                  <w:docPart w:val="7CF4CC08236740AC91906FE3A3AE3A2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:rsidR="00CD50FD" w:rsidRPr="001700F2" w:rsidRDefault="00CD50FD"/>
        </w:tc>
      </w:tr>
      <w:tr w:rsidR="00CD50FD" w:rsidRPr="00597E38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:rsidR="00D20DA9" w:rsidRPr="0062575B" w:rsidRDefault="0062575B" w:rsidP="0062575B">
            <w:pPr>
              <w:pStyle w:val="Text"/>
              <w:rPr>
                <w:sz w:val="22"/>
                <w:szCs w:val="22"/>
              </w:rPr>
            </w:pPr>
            <w:r w:rsidRPr="0062575B">
              <w:rPr>
                <w:sz w:val="22"/>
                <w:szCs w:val="22"/>
              </w:rPr>
              <w:t>Adaptability</w:t>
            </w:r>
          </w:p>
          <w:p w:rsidR="0062575B" w:rsidRPr="0062575B" w:rsidRDefault="0062575B" w:rsidP="0062575B">
            <w:pPr>
              <w:rPr>
                <w:sz w:val="22"/>
                <w:szCs w:val="22"/>
              </w:rPr>
            </w:pPr>
            <w:r w:rsidRPr="0062575B">
              <w:rPr>
                <w:sz w:val="22"/>
                <w:szCs w:val="22"/>
              </w:rPr>
              <w:t>Multilingual</w:t>
            </w:r>
          </w:p>
          <w:p w:rsidR="0062575B" w:rsidRPr="0062575B" w:rsidRDefault="0062575B" w:rsidP="0062575B">
            <w:pPr>
              <w:rPr>
                <w:sz w:val="22"/>
                <w:szCs w:val="22"/>
              </w:rPr>
            </w:pPr>
            <w:r w:rsidRPr="0062575B">
              <w:rPr>
                <w:sz w:val="22"/>
                <w:szCs w:val="22"/>
              </w:rPr>
              <w:t>Multitask</w:t>
            </w:r>
          </w:p>
          <w:p w:rsidR="00CD50FD" w:rsidRPr="0062575B" w:rsidRDefault="0062575B" w:rsidP="00CD50FD">
            <w:pPr>
              <w:pStyle w:val="Text"/>
              <w:rPr>
                <w:color w:val="000000" w:themeColor="text1"/>
                <w:sz w:val="22"/>
                <w:szCs w:val="22"/>
              </w:rPr>
            </w:pPr>
            <w:r w:rsidRPr="0062575B">
              <w:rPr>
                <w:color w:val="000000" w:themeColor="text1"/>
                <w:sz w:val="22"/>
                <w:szCs w:val="22"/>
              </w:rPr>
              <w:t>Real Estate Financing</w:t>
            </w:r>
          </w:p>
          <w:p w:rsidR="0062575B" w:rsidRPr="0062575B" w:rsidRDefault="0062575B" w:rsidP="0062575B">
            <w:pPr>
              <w:rPr>
                <w:sz w:val="22"/>
                <w:szCs w:val="22"/>
              </w:rPr>
            </w:pPr>
            <w:r w:rsidRPr="0062575B">
              <w:rPr>
                <w:sz w:val="22"/>
                <w:szCs w:val="22"/>
              </w:rPr>
              <w:t>Marketing</w:t>
            </w:r>
          </w:p>
          <w:p w:rsidR="0062575B" w:rsidRPr="0062575B" w:rsidRDefault="0062575B" w:rsidP="0062575B">
            <w:r w:rsidRPr="0062575B">
              <w:rPr>
                <w:sz w:val="22"/>
                <w:szCs w:val="22"/>
              </w:rPr>
              <w:t>Human Connection Empowerment</w:t>
            </w:r>
          </w:p>
        </w:tc>
        <w:tc>
          <w:tcPr>
            <w:tcW w:w="6203" w:type="dxa"/>
            <w:gridSpan w:val="2"/>
            <w:vAlign w:val="center"/>
          </w:tcPr>
          <w:p w:rsidR="00D20DA9" w:rsidRPr="00597E38" w:rsidRDefault="0062575B" w:rsidP="0062575B">
            <w:pPr>
              <w:pStyle w:val="Text"/>
              <w:rPr>
                <w:sz w:val="22"/>
              </w:rPr>
            </w:pPr>
            <w:r w:rsidRPr="00597E38">
              <w:rPr>
                <w:sz w:val="22"/>
              </w:rPr>
              <w:t xml:space="preserve">I have transacted with different types of people from different </w:t>
            </w:r>
            <w:r w:rsidR="00597E38" w:rsidRPr="00597E38">
              <w:rPr>
                <w:sz w:val="22"/>
              </w:rPr>
              <w:t>part of the globe, this enhanced my communication skills. I have been able to provide them a good service and made sure we both understood each other. Procrastinating is not in my system that is the reason why I like to do my assigned tasks as soon as possible.</w:t>
            </w:r>
          </w:p>
          <w:p w:rsidR="00D20DA9" w:rsidRPr="00597E38" w:rsidRDefault="00D20DA9" w:rsidP="00D20DA9">
            <w:pPr>
              <w:pStyle w:val="Text"/>
              <w:rPr>
                <w:sz w:val="22"/>
              </w:rPr>
            </w:pPr>
            <w:r w:rsidRPr="00597E38">
              <w:rPr>
                <w:sz w:val="22"/>
              </w:rPr>
              <w:t xml:space="preserve"> </w:t>
            </w:r>
          </w:p>
          <w:p w:rsidR="00CD50FD" w:rsidRPr="00597E38" w:rsidRDefault="00CD50FD" w:rsidP="00CD50FD">
            <w:pPr>
              <w:pStyle w:val="Text"/>
              <w:rPr>
                <w:sz w:val="22"/>
              </w:rPr>
            </w:pPr>
          </w:p>
        </w:tc>
      </w:tr>
      <w:tr w:rsidR="00CD50FD" w:rsidRPr="001700F2" w:rsidTr="00597E38">
        <w:trPr>
          <w:trHeight w:val="6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1700F2" w:rsidRDefault="00A903A4" w:rsidP="00D20DA9">
            <w:pPr>
              <w:pStyle w:val="Heading1"/>
            </w:pPr>
            <w:sdt>
              <w:sdtPr>
                <w:id w:val="-513380234"/>
                <w:placeholder>
                  <w:docPart w:val="61285EF0DAD549489758F9E7B4DF2A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1700F2" w:rsidRDefault="00CD50FD"/>
        </w:tc>
      </w:tr>
      <w:tr w:rsidR="00CD50FD" w:rsidRPr="001700F2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:rsidR="00CD50FD" w:rsidRPr="001700F2" w:rsidRDefault="00CD50FD"/>
        </w:tc>
      </w:tr>
      <w:tr w:rsidR="00CD50FD" w:rsidRPr="001700F2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:rsidR="00CD50FD" w:rsidRPr="001700F2" w:rsidRDefault="00CD50FD"/>
        </w:tc>
        <w:tc>
          <w:tcPr>
            <w:tcW w:w="6203" w:type="dxa"/>
            <w:gridSpan w:val="2"/>
            <w:vAlign w:val="center"/>
          </w:tcPr>
          <w:p w:rsidR="00D20DA9" w:rsidRPr="00597E38" w:rsidRDefault="00597E38" w:rsidP="00597E38">
            <w:pPr>
              <w:pStyle w:val="Text"/>
              <w:rPr>
                <w:sz w:val="22"/>
              </w:rPr>
            </w:pPr>
            <w:r w:rsidRPr="00597E38">
              <w:rPr>
                <w:sz w:val="22"/>
              </w:rPr>
              <w:t>I have joined multiple clubs in my junior years and I also been elected as an official in the school. With my adaptability skills, I enforced my leadership with the goal to understand and to empathize with the students. Overall I can say that I am a great leader and a follower at the same time.</w:t>
            </w:r>
          </w:p>
          <w:p w:rsidR="00CD50FD" w:rsidRPr="001700F2" w:rsidRDefault="00CD50FD" w:rsidP="00CD50FD">
            <w:pPr>
              <w:pStyle w:val="Text"/>
            </w:pPr>
          </w:p>
        </w:tc>
      </w:tr>
      <w:tr w:rsidR="00CD50FD" w:rsidRPr="001700F2" w:rsidTr="00597E38">
        <w:trPr>
          <w:trHeight w:val="60"/>
        </w:trPr>
        <w:tc>
          <w:tcPr>
            <w:tcW w:w="3097" w:type="dxa"/>
          </w:tcPr>
          <w:p w:rsidR="00CD50FD" w:rsidRPr="001700F2" w:rsidRDefault="00CD50FD" w:rsidP="00CD50FD"/>
        </w:tc>
        <w:tc>
          <w:tcPr>
            <w:tcW w:w="6203" w:type="dxa"/>
            <w:gridSpan w:val="2"/>
          </w:tcPr>
          <w:p w:rsidR="00CD50FD" w:rsidRPr="001700F2" w:rsidRDefault="00CD50FD" w:rsidP="00CD50FD"/>
        </w:tc>
      </w:tr>
    </w:tbl>
    <w:p w:rsidR="00C55D85" w:rsidRPr="001700F2" w:rsidRDefault="00C55D85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3A4" w:rsidRDefault="00A903A4" w:rsidP="00F316AD">
      <w:r>
        <w:separator/>
      </w:r>
    </w:p>
  </w:endnote>
  <w:endnote w:type="continuationSeparator" w:id="0">
    <w:p w:rsidR="00A903A4" w:rsidRDefault="00A903A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3A4" w:rsidRDefault="00A903A4" w:rsidP="00F316AD">
      <w:r>
        <w:separator/>
      </w:r>
    </w:p>
  </w:footnote>
  <w:footnote w:type="continuationSeparator" w:id="0">
    <w:p w:rsidR="00A903A4" w:rsidRDefault="00A903A4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D" w:rsidRPr="001700F2" w:rsidRDefault="00F316AD">
    <w:pPr>
      <w:pStyle w:val="Header"/>
    </w:pPr>
    <w:r w:rsidRPr="001700F2">
      <w:rPr>
        <w:rFonts w:ascii="Times New Roman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399CC37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39CD4A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" fillcolor="#303848 [3204]" stroked="f">
              <v:path arrowok="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5B"/>
    <w:rsid w:val="001700F2"/>
    <w:rsid w:val="001871FF"/>
    <w:rsid w:val="001F4150"/>
    <w:rsid w:val="0029715D"/>
    <w:rsid w:val="0040233B"/>
    <w:rsid w:val="004D0355"/>
    <w:rsid w:val="004E6224"/>
    <w:rsid w:val="00597E38"/>
    <w:rsid w:val="005D2581"/>
    <w:rsid w:val="00617740"/>
    <w:rsid w:val="0062575B"/>
    <w:rsid w:val="006C60E6"/>
    <w:rsid w:val="0089710E"/>
    <w:rsid w:val="00A74E15"/>
    <w:rsid w:val="00A903A4"/>
    <w:rsid w:val="00C55D85"/>
    <w:rsid w:val="00CD50FD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2A2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el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1EEA1A29144782A861F346F3B39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B466-88C8-40A5-B191-BA2CBB06A7E6}"/>
      </w:docPartPr>
      <w:docPartBody>
        <w:p w:rsidR="00000000" w:rsidRDefault="00ED0AD3">
          <w:pPr>
            <w:pStyle w:val="7A1EEA1A29144782A861F346F3B39B2E"/>
          </w:pPr>
          <w:r w:rsidRPr="001700F2">
            <w:t>[Address]</w:t>
          </w:r>
        </w:p>
      </w:docPartBody>
    </w:docPart>
    <w:docPart>
      <w:docPartPr>
        <w:name w:val="211A46F2C992496FA5878F6CC0590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7862D-F280-45AE-A141-B125A1DCC6A4}"/>
      </w:docPartPr>
      <w:docPartBody>
        <w:p w:rsidR="00000000" w:rsidRDefault="00ED0AD3">
          <w:pPr>
            <w:pStyle w:val="211A46F2C992496FA5878F6CC05907D7"/>
          </w:pPr>
          <w:r w:rsidRPr="001700F2">
            <w:t>[Phone]</w:t>
          </w:r>
        </w:p>
      </w:docPartBody>
    </w:docPart>
    <w:docPart>
      <w:docPartPr>
        <w:name w:val="39AF7BD67FC94CC3820A3D419793E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4390A-52C7-4047-BDD7-1D1668939D64}"/>
      </w:docPartPr>
      <w:docPartBody>
        <w:p w:rsidR="00000000" w:rsidRDefault="00ED0AD3">
          <w:pPr>
            <w:pStyle w:val="39AF7BD67FC94CC3820A3D419793EBE8"/>
          </w:pPr>
          <w:r w:rsidRPr="001700F2">
            <w:t>[Email]</w:t>
          </w:r>
        </w:p>
      </w:docPartBody>
    </w:docPart>
    <w:docPart>
      <w:docPartPr>
        <w:name w:val="73A84F8BCA1944C4A62DE26979C7B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EC53B-6FC1-419A-9584-A5BDA511F28D}"/>
      </w:docPartPr>
      <w:docPartBody>
        <w:p w:rsidR="00000000" w:rsidRDefault="00ED0AD3">
          <w:pPr>
            <w:pStyle w:val="73A84F8BCA1944C4A62DE26979C7B372"/>
          </w:pPr>
          <w:r w:rsidRPr="001700F2">
            <w:t>OBJECTIVE</w:t>
          </w:r>
        </w:p>
      </w:docPartBody>
    </w:docPart>
    <w:docPart>
      <w:docPartPr>
        <w:name w:val="6BCB4CE4DF2B4FC3B7FB24D01940D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558A1-DD6B-4583-B8A0-113F05234B0C}"/>
      </w:docPartPr>
      <w:docPartBody>
        <w:p w:rsidR="00000000" w:rsidRDefault="00ED0AD3">
          <w:pPr>
            <w:pStyle w:val="6BCB4CE4DF2B4FC3B7FB24D01940D46B"/>
          </w:pPr>
          <w:r w:rsidRPr="001700F2">
            <w:t>EDUCATION</w:t>
          </w:r>
        </w:p>
      </w:docPartBody>
    </w:docPart>
    <w:docPart>
      <w:docPartPr>
        <w:name w:val="77A6C37DEFBE4EDBA827E15AC099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EE0A4-9CAF-43AB-8021-ACC0C937F5FF}"/>
      </w:docPartPr>
      <w:docPartBody>
        <w:p w:rsidR="00000000" w:rsidRDefault="00ED0AD3">
          <w:pPr>
            <w:pStyle w:val="77A6C37DEFBE4EDBA827E15AC099DFF8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E14FA7C12A6E4165AEB8B011D1078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F518-CD0F-4D8B-BF84-5FB6C1DD3670}"/>
      </w:docPartPr>
      <w:docPartBody>
        <w:p w:rsidR="00000000" w:rsidRDefault="00ED0AD3">
          <w:pPr>
            <w:pStyle w:val="E14FA7C12A6E4165AEB8B011D1078D81"/>
          </w:pPr>
          <w:r w:rsidRPr="001700F2">
            <w:t>EXPERIENCE</w:t>
          </w:r>
        </w:p>
      </w:docPartBody>
    </w:docPart>
    <w:docPart>
      <w:docPartPr>
        <w:name w:val="65544B9C48E14B40889D63A7B5A64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D6BD3-63D2-4583-9384-F957DF25C968}"/>
      </w:docPartPr>
      <w:docPartBody>
        <w:p w:rsidR="00000000" w:rsidRDefault="00ED0AD3">
          <w:pPr>
            <w:pStyle w:val="65544B9C48E14B40889D63A7B5A64508"/>
          </w:pPr>
          <w:r w:rsidRPr="001700F2">
            <w:t>[Dates From] – [To]</w:t>
          </w:r>
        </w:p>
      </w:docPartBody>
    </w:docPart>
    <w:docPart>
      <w:docPartPr>
        <w:name w:val="44EC59EA8C76451EB1371FF454398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A168-C685-43A6-ACCF-0289258BA743}"/>
      </w:docPartPr>
      <w:docPartBody>
        <w:p w:rsidR="00000000" w:rsidRDefault="00ED0AD3">
          <w:pPr>
            <w:pStyle w:val="44EC59EA8C76451EB1371FF4543987B0"/>
          </w:pPr>
          <w:r w:rsidRPr="001700F2">
            <w:t>[Job Title]</w:t>
          </w:r>
        </w:p>
      </w:docPartBody>
    </w:docPart>
    <w:docPart>
      <w:docPartPr>
        <w:name w:val="1C0D7E79CDA94D11B89C4439CEDC6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BB526-82D2-4D1C-9C80-5F845290179C}"/>
      </w:docPartPr>
      <w:docPartBody>
        <w:p w:rsidR="00000000" w:rsidRDefault="00ED0AD3">
          <w:pPr>
            <w:pStyle w:val="1C0D7E79CDA94D11B89C4439CEDC6B93"/>
          </w:pPr>
          <w:r w:rsidRPr="001700F2">
            <w:t>[Job Position]</w:t>
          </w:r>
        </w:p>
      </w:docPartBody>
    </w:docPart>
    <w:docPart>
      <w:docPartPr>
        <w:name w:val="CE7D56D23A29406D91205B285207D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D8584-EEDD-40EB-9FC6-A4EEBD24C414}"/>
      </w:docPartPr>
      <w:docPartBody>
        <w:p w:rsidR="00000000" w:rsidRDefault="00ED0AD3">
          <w:pPr>
            <w:pStyle w:val="CE7D56D23A29406D91205B285207D859"/>
          </w:pPr>
          <w:r w:rsidRPr="001700F2">
            <w:t>[Company Name]</w:t>
          </w:r>
        </w:p>
      </w:docPartBody>
    </w:docPart>
    <w:docPart>
      <w:docPartPr>
        <w:name w:val="85027D0CB3C84B93946DEC07EBBF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A83F9-7721-41CE-AF53-581BAD73EFE0}"/>
      </w:docPartPr>
      <w:docPartBody>
        <w:p w:rsidR="00000000" w:rsidRDefault="00ED0AD3">
          <w:pPr>
            <w:pStyle w:val="85027D0CB3C84B93946DEC07EBBF775F"/>
          </w:pPr>
          <w:r w:rsidRPr="001700F2">
            <w:t>[Dates From] – [To]</w:t>
          </w:r>
        </w:p>
      </w:docPartBody>
    </w:docPart>
    <w:docPart>
      <w:docPartPr>
        <w:name w:val="599E238AA45E4513B660D1CA6912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40F5-9CA3-4405-9A14-96B0D89BA6DA}"/>
      </w:docPartPr>
      <w:docPartBody>
        <w:p w:rsidR="00000000" w:rsidRDefault="00ED0AD3">
          <w:pPr>
            <w:pStyle w:val="599E238AA45E4513B660D1CA69120B58"/>
          </w:pPr>
          <w:r w:rsidRPr="001700F2">
            <w:t>[Job Title]</w:t>
          </w:r>
        </w:p>
      </w:docPartBody>
    </w:docPart>
    <w:docPart>
      <w:docPartPr>
        <w:name w:val="1067B9668794404B821EC8D6C2B85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6780D-9874-4D38-B347-4455C7C9C6FC}"/>
      </w:docPartPr>
      <w:docPartBody>
        <w:p w:rsidR="00000000" w:rsidRDefault="00ED0AD3">
          <w:pPr>
            <w:pStyle w:val="1067B9668794404B821EC8D6C2B85AC6"/>
          </w:pPr>
          <w:r w:rsidRPr="001700F2">
            <w:t>[Job Position]</w:t>
          </w:r>
        </w:p>
      </w:docPartBody>
    </w:docPart>
    <w:docPart>
      <w:docPartPr>
        <w:name w:val="59CA918C762549ADA7F1F42603350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87A1-47AF-4369-B482-0F5770636FAF}"/>
      </w:docPartPr>
      <w:docPartBody>
        <w:p w:rsidR="00000000" w:rsidRDefault="00ED0AD3">
          <w:pPr>
            <w:pStyle w:val="59CA918C762549ADA7F1F4260335027A"/>
          </w:pPr>
          <w:r w:rsidRPr="001700F2">
            <w:t>[Company Name]</w:t>
          </w:r>
        </w:p>
      </w:docPartBody>
    </w:docPart>
    <w:docPart>
      <w:docPartPr>
        <w:name w:val="F9B51E61638D42679D51A5DC291E4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4E4A3-9707-4B0E-B390-081769B3251F}"/>
      </w:docPartPr>
      <w:docPartBody>
        <w:p w:rsidR="00000000" w:rsidRDefault="00ED0AD3">
          <w:pPr>
            <w:pStyle w:val="F9B51E61638D42679D51A5DC291E4E8F"/>
          </w:pPr>
          <w:r w:rsidRPr="001700F2">
            <w:t>[This is the place for a brief summary of your key responsibilities and most stellar accomplishments.]</w:t>
          </w:r>
        </w:p>
      </w:docPartBody>
    </w:docPart>
    <w:docPart>
      <w:docPartPr>
        <w:name w:val="B5B08C2C70F94616A34D41421FAB3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AD58F-FF10-48AF-9BFB-DC2388271788}"/>
      </w:docPartPr>
      <w:docPartBody>
        <w:p w:rsidR="00000000" w:rsidRDefault="00ED0AD3">
          <w:pPr>
            <w:pStyle w:val="B5B08C2C70F94616A34D41421FAB3026"/>
          </w:pPr>
          <w:r w:rsidRPr="00D26A79">
            <w:t>KEY SKILLS</w:t>
          </w:r>
        </w:p>
      </w:docPartBody>
    </w:docPart>
    <w:docPart>
      <w:docPartPr>
        <w:name w:val="0284A544728C4A87B1DA747112CAE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EED64-6ACF-43E3-ABA7-A55DB9EE1C93}"/>
      </w:docPartPr>
      <w:docPartBody>
        <w:p w:rsidR="00000000" w:rsidRDefault="00ED0AD3">
          <w:pPr>
            <w:pStyle w:val="0284A544728C4A87B1DA747112CAE035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CF4CC08236740AC91906FE3A3AE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CA063-051A-4D8A-9D69-7461DC924FAF}"/>
      </w:docPartPr>
      <w:docPartBody>
        <w:p w:rsidR="00000000" w:rsidRDefault="00ED0AD3">
          <w:pPr>
            <w:pStyle w:val="7CF4CC08236740AC91906FE3A3AE3A2E"/>
          </w:pPr>
          <w:r w:rsidRPr="001700F2">
            <w:t>COMMUNICATION</w:t>
          </w:r>
        </w:p>
      </w:docPartBody>
    </w:docPart>
    <w:docPart>
      <w:docPartPr>
        <w:name w:val="61285EF0DAD549489758F9E7B4DF2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DFAE6-1F73-4E67-8129-E1ADD6DD9C63}"/>
      </w:docPartPr>
      <w:docPartBody>
        <w:p w:rsidR="00000000" w:rsidRDefault="00ED0AD3">
          <w:pPr>
            <w:pStyle w:val="61285EF0DAD549489758F9E7B4DF2AF3"/>
          </w:pPr>
          <w:r w:rsidRPr="001700F2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D0"/>
    <w:rsid w:val="006842D0"/>
    <w:rsid w:val="00E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57795FE97548679F22BEC0D6C2F620">
    <w:name w:val="6057795FE97548679F22BEC0D6C2F620"/>
  </w:style>
  <w:style w:type="paragraph" w:customStyle="1" w:styleId="D13EFA5867A942A29F1C5EDDEBCF109C">
    <w:name w:val="D13EFA5867A942A29F1C5EDDEBCF109C"/>
  </w:style>
  <w:style w:type="paragraph" w:customStyle="1" w:styleId="C8D4BDC7819746E28457370090AB576E">
    <w:name w:val="C8D4BDC7819746E28457370090AB576E"/>
  </w:style>
  <w:style w:type="paragraph" w:customStyle="1" w:styleId="7A1EEA1A29144782A861F346F3B39B2E">
    <w:name w:val="7A1EEA1A29144782A861F346F3B39B2E"/>
  </w:style>
  <w:style w:type="paragraph" w:customStyle="1" w:styleId="211A46F2C992496FA5878F6CC05907D7">
    <w:name w:val="211A46F2C992496FA5878F6CC05907D7"/>
  </w:style>
  <w:style w:type="paragraph" w:customStyle="1" w:styleId="39AF7BD67FC94CC3820A3D419793EBE8">
    <w:name w:val="39AF7BD67FC94CC3820A3D419793EBE8"/>
  </w:style>
  <w:style w:type="paragraph" w:customStyle="1" w:styleId="73A84F8BCA1944C4A62DE26979C7B372">
    <w:name w:val="73A84F8BCA1944C4A62DE26979C7B372"/>
  </w:style>
  <w:style w:type="paragraph" w:customStyle="1" w:styleId="819795594E51444BBC4A0F4F87D43B1E">
    <w:name w:val="819795594E51444BBC4A0F4F87D43B1E"/>
  </w:style>
  <w:style w:type="paragraph" w:customStyle="1" w:styleId="6BCB4CE4DF2B4FC3B7FB24D01940D46B">
    <w:name w:val="6BCB4CE4DF2B4FC3B7FB24D01940D46B"/>
  </w:style>
  <w:style w:type="character" w:customStyle="1" w:styleId="Accent">
    <w:name w:val="Accent"/>
    <w:basedOn w:val="DefaultParagraphFont"/>
    <w:uiPriority w:val="1"/>
    <w:qFormat/>
    <w:rsid w:val="006842D0"/>
    <w:rPr>
      <w:color w:val="ED7D31" w:themeColor="accent2"/>
    </w:rPr>
  </w:style>
  <w:style w:type="paragraph" w:customStyle="1" w:styleId="77A6C37DEFBE4EDBA827E15AC099DFF8">
    <w:name w:val="77A6C37DEFBE4EDBA827E15AC099DFF8"/>
  </w:style>
  <w:style w:type="paragraph" w:customStyle="1" w:styleId="E14FA7C12A6E4165AEB8B011D1078D81">
    <w:name w:val="E14FA7C12A6E4165AEB8B011D1078D81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  <w:lang w:val="en-US" w:eastAsia="en-US"/>
    </w:rPr>
  </w:style>
  <w:style w:type="paragraph" w:customStyle="1" w:styleId="EA40DD48C82D424AAB2333E3BEBEDC85">
    <w:name w:val="EA40DD48C82D424AAB2333E3BEBEDC85"/>
  </w:style>
  <w:style w:type="paragraph" w:customStyle="1" w:styleId="65544B9C48E14B40889D63A7B5A64508">
    <w:name w:val="65544B9C48E14B40889D63A7B5A64508"/>
  </w:style>
  <w:style w:type="paragraph" w:customStyle="1" w:styleId="44EC59EA8C76451EB1371FF4543987B0">
    <w:name w:val="44EC59EA8C76451EB1371FF4543987B0"/>
  </w:style>
  <w:style w:type="paragraph" w:customStyle="1" w:styleId="1C0D7E79CDA94D11B89C4439CEDC6B93">
    <w:name w:val="1C0D7E79CDA94D11B89C4439CEDC6B93"/>
  </w:style>
  <w:style w:type="paragraph" w:customStyle="1" w:styleId="CE7D56D23A29406D91205B285207D859">
    <w:name w:val="CE7D56D23A29406D91205B285207D859"/>
  </w:style>
  <w:style w:type="paragraph" w:customStyle="1" w:styleId="85027D0CB3C84B93946DEC07EBBF775F">
    <w:name w:val="85027D0CB3C84B93946DEC07EBBF775F"/>
  </w:style>
  <w:style w:type="paragraph" w:customStyle="1" w:styleId="599E238AA45E4513B660D1CA69120B58">
    <w:name w:val="599E238AA45E4513B660D1CA69120B58"/>
  </w:style>
  <w:style w:type="paragraph" w:customStyle="1" w:styleId="1067B9668794404B821EC8D6C2B85AC6">
    <w:name w:val="1067B9668794404B821EC8D6C2B85AC6"/>
  </w:style>
  <w:style w:type="paragraph" w:customStyle="1" w:styleId="59CA918C762549ADA7F1F4260335027A">
    <w:name w:val="59CA918C762549ADA7F1F4260335027A"/>
  </w:style>
  <w:style w:type="paragraph" w:customStyle="1" w:styleId="07E59049F8104C6FA28B2DDE5342C7B3">
    <w:name w:val="07E59049F8104C6FA28B2DDE5342C7B3"/>
  </w:style>
  <w:style w:type="paragraph" w:customStyle="1" w:styleId="0302376AFFA0474F899AF2CC8FCB80F0">
    <w:name w:val="0302376AFFA0474F899AF2CC8FCB80F0"/>
  </w:style>
  <w:style w:type="paragraph" w:customStyle="1" w:styleId="C57D7DC33411486CA8402C004A6412C4">
    <w:name w:val="C57D7DC33411486CA8402C004A6412C4"/>
  </w:style>
  <w:style w:type="paragraph" w:customStyle="1" w:styleId="A68DA255D19F40C6B2E9BEE1240C737B">
    <w:name w:val="A68DA255D19F40C6B2E9BEE1240C737B"/>
  </w:style>
  <w:style w:type="paragraph" w:customStyle="1" w:styleId="F9B51E61638D42679D51A5DC291E4E8F">
    <w:name w:val="F9B51E61638D42679D51A5DC291E4E8F"/>
  </w:style>
  <w:style w:type="paragraph" w:customStyle="1" w:styleId="B5B08C2C70F94616A34D41421FAB3026">
    <w:name w:val="B5B08C2C70F94616A34D41421FAB3026"/>
  </w:style>
  <w:style w:type="paragraph" w:customStyle="1" w:styleId="0284A544728C4A87B1DA747112CAE035">
    <w:name w:val="0284A544728C4A87B1DA747112CAE035"/>
  </w:style>
  <w:style w:type="paragraph" w:customStyle="1" w:styleId="7CF4CC08236740AC91906FE3A3AE3A2E">
    <w:name w:val="7CF4CC08236740AC91906FE3A3AE3A2E"/>
  </w:style>
  <w:style w:type="paragraph" w:customStyle="1" w:styleId="B0EC4D77B415476C90152BBF001A546D">
    <w:name w:val="B0EC4D77B415476C90152BBF001A546D"/>
  </w:style>
  <w:style w:type="paragraph" w:customStyle="1" w:styleId="256C415E83F3498A80ACDFE91B4BAA3A">
    <w:name w:val="256C415E83F3498A80ACDFE91B4BAA3A"/>
  </w:style>
  <w:style w:type="paragraph" w:customStyle="1" w:styleId="61285EF0DAD549489758F9E7B4DF2AF3">
    <w:name w:val="61285EF0DAD549489758F9E7B4DF2AF3"/>
  </w:style>
  <w:style w:type="paragraph" w:customStyle="1" w:styleId="34CFDF071B7544EAACFED2D2C629B947">
    <w:name w:val="34CFDF071B7544EAACFED2D2C629B947"/>
  </w:style>
  <w:style w:type="paragraph" w:customStyle="1" w:styleId="D85631DF54674F6684341B13B551AB31">
    <w:name w:val="D85631DF54674F6684341B13B551AB31"/>
  </w:style>
  <w:style w:type="paragraph" w:customStyle="1" w:styleId="764DFC6902A647FEBC24102F3443966E">
    <w:name w:val="764DFC6902A647FEBC24102F3443966E"/>
  </w:style>
  <w:style w:type="paragraph" w:customStyle="1" w:styleId="70EB92C3C98A40008462C552AA35CDE4">
    <w:name w:val="70EB92C3C98A40008462C552AA35CDE4"/>
    <w:rsid w:val="006842D0"/>
  </w:style>
  <w:style w:type="paragraph" w:customStyle="1" w:styleId="8E2452891763432AA72430210A3F28F5">
    <w:name w:val="8E2452891763432AA72430210A3F28F5"/>
    <w:rsid w:val="006842D0"/>
  </w:style>
  <w:style w:type="paragraph" w:customStyle="1" w:styleId="37B99499119B43E3B59C9457A595E214">
    <w:name w:val="37B99499119B43E3B59C9457A595E214"/>
    <w:rsid w:val="006842D0"/>
  </w:style>
  <w:style w:type="paragraph" w:customStyle="1" w:styleId="A4867AB650BB4233BD1933E2E50399E5">
    <w:name w:val="A4867AB650BB4233BD1933E2E50399E5"/>
    <w:rsid w:val="006842D0"/>
  </w:style>
  <w:style w:type="paragraph" w:customStyle="1" w:styleId="97853DAF5F23482686737D819A366461">
    <w:name w:val="97853DAF5F23482686737D819A366461"/>
    <w:rsid w:val="00684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2021-05-25T07:32:00Z</dcterms:created>
  <dcterms:modified xsi:type="dcterms:W3CDTF">2021-05-25T07:50:00Z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